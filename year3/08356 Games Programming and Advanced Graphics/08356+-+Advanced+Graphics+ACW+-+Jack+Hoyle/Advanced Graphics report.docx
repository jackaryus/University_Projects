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272A" w:rsidRDefault="0080591E">
      <w:pPr>
        <w:pStyle w:val="Title"/>
      </w:pPr>
      <w:r>
        <w:t>Advanced Graphics report</w:t>
      </w:r>
    </w:p>
    <w:p w:rsidR="008A272A" w:rsidRDefault="0080591E">
      <w:pPr>
        <w:pStyle w:val="Heading1"/>
      </w:pPr>
      <w:r>
        <w:t>dungeon scene</w:t>
      </w:r>
    </w:p>
    <w:p w:rsidR="008A272A" w:rsidRDefault="0080591E">
      <w:r>
        <w:t xml:space="preserve">We have been tasked to create a dungeon scene using GLSL and AMD </w:t>
      </w:r>
      <w:proofErr w:type="spellStart"/>
      <w:r>
        <w:t>rendermonkey</w:t>
      </w:r>
      <w:proofErr w:type="spellEnd"/>
      <w:r>
        <w:t>. We were provided with a list of effects to be implemented.</w:t>
      </w:r>
    </w:p>
    <w:p w:rsidR="00350EC0" w:rsidRDefault="00350EC0">
      <w:r>
        <w:rPr>
          <w:noProof/>
          <w:lang w:val="en-GB" w:eastAsia="en-GB"/>
        </w:rPr>
        <w:drawing>
          <wp:inline distT="0" distB="0" distL="0" distR="0" wp14:anchorId="37FECE8B" wp14:editId="61BDCA20">
            <wp:extent cx="2971800" cy="26151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013" t="10255" r="71955" b="27080"/>
                    <a:stretch/>
                  </pic:blipFill>
                  <pic:spPr bwMode="auto">
                    <a:xfrm>
                      <a:off x="0" y="0"/>
                      <a:ext cx="3008816" cy="264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EC0" w:rsidRDefault="00350EC0">
      <w:r>
        <w:t>A view of the finished scene.</w:t>
      </w:r>
    </w:p>
    <w:p w:rsidR="0080591E" w:rsidRPr="0080591E" w:rsidRDefault="0080591E">
      <w:pPr>
        <w:rPr>
          <w:u w:val="single"/>
        </w:rPr>
      </w:pPr>
      <w:r w:rsidRPr="0080591E">
        <w:rPr>
          <w:u w:val="single"/>
        </w:rPr>
        <w:t>Basic effects</w:t>
      </w:r>
    </w:p>
    <w:p w:rsidR="0080591E" w:rsidRDefault="0080591E" w:rsidP="0080591E">
      <w:pPr>
        <w:pStyle w:val="ListParagraph"/>
        <w:numPr>
          <w:ilvl w:val="0"/>
          <w:numId w:val="13"/>
        </w:numPr>
      </w:pPr>
      <w:r>
        <w:t>All walls apart from the floor are standardly textured with per vertex lighting.</w:t>
      </w:r>
    </w:p>
    <w:p w:rsidR="0080591E" w:rsidRDefault="0080591E" w:rsidP="0080591E">
      <w:pPr>
        <w:pStyle w:val="ListParagraph"/>
        <w:numPr>
          <w:ilvl w:val="0"/>
          <w:numId w:val="13"/>
        </w:numPr>
      </w:pPr>
      <w:r>
        <w:t>The floor has been done using height mapping and per vertex lighting</w:t>
      </w:r>
      <w:r w:rsidR="00350EC0">
        <w:t xml:space="preserve"> but has been dimmed to fit in with the scene</w:t>
      </w:r>
      <w:r>
        <w:t>.</w:t>
      </w:r>
    </w:p>
    <w:p w:rsidR="00350EC0" w:rsidRDefault="00350EC0" w:rsidP="00350EC0">
      <w:r>
        <w:rPr>
          <w:noProof/>
          <w:lang w:val="en-GB" w:eastAsia="en-GB"/>
        </w:rPr>
        <w:drawing>
          <wp:inline distT="0" distB="0" distL="0" distR="0" wp14:anchorId="57492134" wp14:editId="1BAE6747">
            <wp:extent cx="2000250" cy="1760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013" t="10824" r="71955" b="26510"/>
                    <a:stretch/>
                  </pic:blipFill>
                  <pic:spPr bwMode="auto">
                    <a:xfrm>
                      <a:off x="0" y="0"/>
                      <a:ext cx="2006185" cy="176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444C">
        <w:rPr>
          <w:noProof/>
          <w:lang w:val="en-GB" w:eastAsia="en-GB"/>
        </w:rPr>
        <w:drawing>
          <wp:inline distT="0" distB="0" distL="0" distR="0" wp14:anchorId="0F49DCE4" wp14:editId="4AFC52F5">
            <wp:extent cx="1975658" cy="17526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173" t="10824" r="71956" b="26510"/>
                    <a:stretch/>
                  </pic:blipFill>
                  <pic:spPr bwMode="auto">
                    <a:xfrm>
                      <a:off x="0" y="0"/>
                      <a:ext cx="1986250" cy="176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EC0" w:rsidRDefault="00350EC0" w:rsidP="00350EC0">
      <w:r>
        <w:t>A top view showing the height mapped floor</w:t>
      </w:r>
      <w:r w:rsidR="00BC444C">
        <w:t xml:space="preserve"> at full brightness and dimmed to fit scene</w:t>
      </w:r>
      <w:r>
        <w:t>.</w:t>
      </w:r>
    </w:p>
    <w:p w:rsidR="0080591E" w:rsidRDefault="0080591E" w:rsidP="0080591E">
      <w:pPr>
        <w:pStyle w:val="ListParagraph"/>
        <w:numPr>
          <w:ilvl w:val="0"/>
          <w:numId w:val="13"/>
        </w:numPr>
      </w:pPr>
      <w:r>
        <w:t>The</w:t>
      </w:r>
      <w:r w:rsidR="00D10B33">
        <w:t xml:space="preserve"> table has been rendered using </w:t>
      </w:r>
      <w:r>
        <w:t>per fragment lighting</w:t>
      </w:r>
      <w:r w:rsidR="00D10B33">
        <w:t>.</w:t>
      </w:r>
    </w:p>
    <w:p w:rsidR="0080591E" w:rsidRDefault="0080591E" w:rsidP="0080591E">
      <w:pPr>
        <w:pStyle w:val="ListParagraph"/>
        <w:numPr>
          <w:ilvl w:val="0"/>
          <w:numId w:val="13"/>
        </w:numPr>
      </w:pPr>
      <w:r>
        <w:t>The fire in the center of the room has been done by merging 3 textures and using texture based animation.</w:t>
      </w:r>
    </w:p>
    <w:p w:rsidR="0080591E" w:rsidRDefault="0080591E" w:rsidP="00D10B33">
      <w:pPr>
        <w:pStyle w:val="ListParagraph"/>
        <w:numPr>
          <w:ilvl w:val="0"/>
          <w:numId w:val="13"/>
        </w:numPr>
      </w:pPr>
      <w:r>
        <w:lastRenderedPageBreak/>
        <w:t>The metal teapot above the fire has been rendered using the normal mapping technique to achieve a rusty and bumpy look.</w:t>
      </w:r>
    </w:p>
    <w:p w:rsidR="00BC444C" w:rsidRDefault="00BC444C" w:rsidP="00BC444C">
      <w:r>
        <w:rPr>
          <w:noProof/>
          <w:lang w:val="en-GB" w:eastAsia="en-GB"/>
        </w:rPr>
        <w:drawing>
          <wp:inline distT="0" distB="0" distL="0" distR="0" wp14:anchorId="7DC16A1C" wp14:editId="0010C084">
            <wp:extent cx="2286000" cy="2007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936" t="10824" r="71810" b="25940"/>
                    <a:stretch/>
                  </pic:blipFill>
                  <pic:spPr bwMode="auto">
                    <a:xfrm>
                      <a:off x="0" y="0"/>
                      <a:ext cx="2306750" cy="202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44C" w:rsidRDefault="00BC444C" w:rsidP="00BC444C">
      <w:r>
        <w:t>A view of the fire and rusty teapot.</w:t>
      </w:r>
    </w:p>
    <w:p w:rsidR="0080591E" w:rsidRDefault="0080591E" w:rsidP="000B1CAD">
      <w:pPr>
        <w:pStyle w:val="ListParagraph"/>
        <w:numPr>
          <w:ilvl w:val="0"/>
          <w:numId w:val="13"/>
        </w:numPr>
      </w:pPr>
      <w:r>
        <w:t xml:space="preserve">The snake object on the floor is made using a series of spheres that rotate around the </w:t>
      </w:r>
      <w:r w:rsidR="00BC444C">
        <w:t>center</w:t>
      </w:r>
      <w:r>
        <w:t xml:space="preserve"> of the scene using the time but each sphere after the first is delayed more than the last so they follow each other.</w:t>
      </w:r>
    </w:p>
    <w:p w:rsidR="000B1CAD" w:rsidRDefault="0080591E" w:rsidP="0080591E">
      <w:pPr>
        <w:pStyle w:val="ListParagraph"/>
        <w:numPr>
          <w:ilvl w:val="0"/>
          <w:numId w:val="13"/>
        </w:numPr>
      </w:pPr>
      <w:r>
        <w:t xml:space="preserve">There is a flying </w:t>
      </w:r>
      <w:r w:rsidR="00BC444C">
        <w:t>sphere</w:t>
      </w:r>
      <w:r>
        <w:t xml:space="preserve"> that uses a local deformation to create a pair of wings on each side and </w:t>
      </w:r>
      <w:r w:rsidR="00BC444C">
        <w:t>flaps the wings in accordance with time</w:t>
      </w:r>
      <w:r>
        <w:t>. The circular movement is done the same as the snake.</w:t>
      </w:r>
    </w:p>
    <w:p w:rsidR="00BC444C" w:rsidRDefault="00BC444C" w:rsidP="00BC444C">
      <w:r>
        <w:rPr>
          <w:noProof/>
          <w:lang w:val="en-GB" w:eastAsia="en-GB"/>
        </w:rPr>
        <w:drawing>
          <wp:inline distT="0" distB="0" distL="0" distR="0" wp14:anchorId="1CC05304" wp14:editId="271F28C8">
            <wp:extent cx="2257109" cy="19719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964" t="10719" r="71806" b="26451"/>
                    <a:stretch/>
                  </pic:blipFill>
                  <pic:spPr bwMode="auto">
                    <a:xfrm>
                      <a:off x="0" y="0"/>
                      <a:ext cx="2293123" cy="200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0EC" w:rsidRPr="008F59CF" w:rsidRDefault="006B60EC" w:rsidP="00BC444C">
      <w:r>
        <w:t>A view of both the rainbow snake on the floor and the flying sphere.</w:t>
      </w:r>
    </w:p>
    <w:p w:rsidR="006B60EC" w:rsidRDefault="006B60EC" w:rsidP="0080591E">
      <w:pPr>
        <w:rPr>
          <w:u w:val="single"/>
        </w:rPr>
      </w:pPr>
    </w:p>
    <w:p w:rsidR="006B60EC" w:rsidRDefault="006B60EC" w:rsidP="0080591E">
      <w:pPr>
        <w:rPr>
          <w:u w:val="single"/>
        </w:rPr>
      </w:pPr>
    </w:p>
    <w:p w:rsidR="006B60EC" w:rsidRDefault="006B60EC" w:rsidP="0080591E">
      <w:pPr>
        <w:rPr>
          <w:u w:val="single"/>
        </w:rPr>
      </w:pPr>
    </w:p>
    <w:p w:rsidR="006B60EC" w:rsidRDefault="006B60EC" w:rsidP="0080591E">
      <w:pPr>
        <w:rPr>
          <w:u w:val="single"/>
        </w:rPr>
      </w:pPr>
    </w:p>
    <w:p w:rsidR="006B60EC" w:rsidRDefault="006B60EC" w:rsidP="0080591E">
      <w:pPr>
        <w:rPr>
          <w:u w:val="single"/>
        </w:rPr>
      </w:pPr>
    </w:p>
    <w:p w:rsidR="006B60EC" w:rsidRDefault="006B60EC" w:rsidP="0080591E">
      <w:pPr>
        <w:rPr>
          <w:u w:val="single"/>
        </w:rPr>
      </w:pPr>
    </w:p>
    <w:p w:rsidR="006B60EC" w:rsidRDefault="006B60EC" w:rsidP="0080591E">
      <w:pPr>
        <w:rPr>
          <w:u w:val="single"/>
        </w:rPr>
      </w:pPr>
    </w:p>
    <w:p w:rsidR="0080591E" w:rsidRDefault="000B1CAD" w:rsidP="0080591E">
      <w:pPr>
        <w:rPr>
          <w:u w:val="single"/>
        </w:rPr>
      </w:pPr>
      <w:r w:rsidRPr="000B1CAD">
        <w:rPr>
          <w:u w:val="single"/>
        </w:rPr>
        <w:lastRenderedPageBreak/>
        <w:t>Own effects</w:t>
      </w:r>
    </w:p>
    <w:p w:rsidR="000B1CAD" w:rsidRDefault="000B1CAD" w:rsidP="0080591E">
      <w:r>
        <w:t>For my own effects I have added a chest to the corner of the room and I have added 3 mushrooms to under the table.</w:t>
      </w:r>
    </w:p>
    <w:p w:rsidR="006B60EC" w:rsidRDefault="006B60EC" w:rsidP="0080591E">
      <w:r>
        <w:rPr>
          <w:noProof/>
          <w:lang w:val="en-GB" w:eastAsia="en-GB"/>
        </w:rPr>
        <w:drawing>
          <wp:inline distT="0" distB="0" distL="0" distR="0" wp14:anchorId="15FC7922" wp14:editId="3F3F05D3">
            <wp:extent cx="2266122" cy="2011802"/>
            <wp:effectExtent l="0" t="0" r="127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98" t="9993" r="71906" b="26271"/>
                    <a:stretch/>
                  </pic:blipFill>
                  <pic:spPr bwMode="auto">
                    <a:xfrm>
                      <a:off x="0" y="0"/>
                      <a:ext cx="2311298" cy="205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9CF" w:rsidRPr="006B60EC" w:rsidRDefault="006B60EC" w:rsidP="0080591E">
      <w:r>
        <w:t>A view of the chest and mushrooms.</w:t>
      </w:r>
    </w:p>
    <w:p w:rsidR="008F59CF" w:rsidRDefault="000B1CAD" w:rsidP="0080591E">
      <w:pPr>
        <w:rPr>
          <w:u w:val="single"/>
        </w:rPr>
      </w:pPr>
      <w:r>
        <w:rPr>
          <w:u w:val="single"/>
        </w:rPr>
        <w:t>Advanced effects</w:t>
      </w:r>
    </w:p>
    <w:p w:rsidR="000B1CAD" w:rsidRDefault="000B1CAD" w:rsidP="0080591E">
      <w:r>
        <w:t>I have added torches to the wall which use a particle system to create the fire and have local light</w:t>
      </w:r>
      <w:r w:rsidR="006B60EC">
        <w:t xml:space="preserve"> programmed into the walls shaders</w:t>
      </w:r>
      <w:r>
        <w:t xml:space="preserve"> to light the walls around each.</w:t>
      </w:r>
      <w:r w:rsidR="006B60EC">
        <w:t xml:space="preserve"> I have also used the same particle system but with a different texture, no y movement and a much greater spread.</w:t>
      </w:r>
    </w:p>
    <w:p w:rsidR="006B60EC" w:rsidRDefault="006B60EC" w:rsidP="0080591E">
      <w:pPr>
        <w:rPr>
          <w:noProof/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4376ECD3" wp14:editId="4DA3BB1D">
            <wp:extent cx="2355550" cy="2091193"/>
            <wp:effectExtent l="0" t="0" r="698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98" t="9994" r="71906" b="26271"/>
                    <a:stretch/>
                  </pic:blipFill>
                  <pic:spPr bwMode="auto">
                    <a:xfrm>
                      <a:off x="0" y="0"/>
                      <a:ext cx="2381032" cy="211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0EC" w:rsidRDefault="006B60EC" w:rsidP="0080591E">
      <w:pPr>
        <w:rPr>
          <w:noProof/>
          <w:lang w:val="en-GB" w:eastAsia="en-GB"/>
        </w:rPr>
      </w:pPr>
      <w:r>
        <w:rPr>
          <w:noProof/>
          <w:lang w:val="en-GB" w:eastAsia="en-GB"/>
        </w:rPr>
        <w:t>A view of the fog and local light torch.</w:t>
      </w:r>
      <w:bookmarkStart w:id="0" w:name="_GoBack"/>
      <w:bookmarkEnd w:id="0"/>
    </w:p>
    <w:p w:rsidR="008F59CF" w:rsidRDefault="008F59CF" w:rsidP="0080591E">
      <w:pPr>
        <w:rPr>
          <w:noProof/>
          <w:lang w:val="en-GB" w:eastAsia="en-GB"/>
        </w:rPr>
      </w:pPr>
      <w:r>
        <w:rPr>
          <w:noProof/>
          <w:u w:val="single"/>
          <w:lang w:val="en-GB" w:eastAsia="en-GB"/>
        </w:rPr>
        <w:t>Overall visual effect</w:t>
      </w:r>
    </w:p>
    <w:p w:rsidR="008F59CF" w:rsidRPr="008F59CF" w:rsidRDefault="008F59CF" w:rsidP="0080591E">
      <w:r>
        <w:rPr>
          <w:noProof/>
          <w:lang w:val="en-GB" w:eastAsia="en-GB"/>
        </w:rPr>
        <w:t>I have dimmed the lighting on most things to try and make them all fit together in the scene I also made sure to pick models that would be seen in a dungeon eg. Chest and mushrooms not flowers and cakes.</w:t>
      </w:r>
    </w:p>
    <w:p w:rsidR="000B1CAD" w:rsidRPr="000B1CAD" w:rsidRDefault="000B1CAD" w:rsidP="0080591E"/>
    <w:sectPr w:rsidR="000B1CAD" w:rsidRPr="000B1CAD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>
    <w:nsid w:val="27120EED"/>
    <w:multiLevelType w:val="hybridMultilevel"/>
    <w:tmpl w:val="724EAF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91E"/>
    <w:rsid w:val="000B1CAD"/>
    <w:rsid w:val="00350EC0"/>
    <w:rsid w:val="006B60EC"/>
    <w:rsid w:val="0080591E"/>
    <w:rsid w:val="008A272A"/>
    <w:rsid w:val="008F59CF"/>
    <w:rsid w:val="00BC444C"/>
    <w:rsid w:val="00D10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9BBF67-5D13-4F54-B6F3-E45DAB8FD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A5A5A" w:themeColor="text1" w:themeTint="A5"/>
      <w:spacing w:val="10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/>
    </w:rPr>
  </w:style>
  <w:style w:type="character" w:styleId="Strong">
    <w:name w:val="Strong"/>
    <w:basedOn w:val="DefaultParagraphFont"/>
    <w:uiPriority w:val="22"/>
    <w:qFormat/>
    <w:rPr>
      <w:b/>
      <w:b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000000" w:themeColor="text1"/>
      <w:shd w:val="clear" w:color="auto" w:fill="F2F2F2" w:themeFill="background1" w:themeFillShade="F2"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Pr>
      <w:b w:val="0"/>
      <w:bCs w:val="0"/>
      <w:smallCap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467855\AppData\Roaming\Microsoft\Templates\Report%20design%20(blank)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</Template>
  <TotalTime>84</TotalTime>
  <Pages>3</Pages>
  <Words>304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"%username%"</dc:creator>
  <cp:keywords/>
  <cp:lastModifiedBy>Jack M Hoyle</cp:lastModifiedBy>
  <cp:revision>3</cp:revision>
  <dcterms:created xsi:type="dcterms:W3CDTF">2015-11-11T15:14:00Z</dcterms:created>
  <dcterms:modified xsi:type="dcterms:W3CDTF">2015-11-12T10:55:00Z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