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DE" w:rsidRDefault="003D5B2C" w:rsidP="003D5B2C">
      <w:pPr>
        <w:spacing w:after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Hyperspace Cheese Battle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2254"/>
        <w:gridCol w:w="2254"/>
        <w:gridCol w:w="2254"/>
      </w:tblGrid>
      <w:tr w:rsidR="003D5B2C" w:rsidTr="003D5B2C">
        <w:tc>
          <w:tcPr>
            <w:tcW w:w="1143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No.</w:t>
            </w:r>
          </w:p>
        </w:tc>
        <w:tc>
          <w:tcPr>
            <w:tcW w:w="2254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3D5B2C" w:rsidTr="003D5B2C">
        <w:tc>
          <w:tcPr>
            <w:tcW w:w="1143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1 as the number of players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players must be between 2 and 4 and ask for number again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players must be between 2 and 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ask for number again</w:t>
            </w:r>
          </w:p>
        </w:tc>
      </w:tr>
      <w:tr w:rsidR="003D5B2C" w:rsidTr="003D5B2C">
        <w:tc>
          <w:tcPr>
            <w:tcW w:w="1143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5 as the number of players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players must be between 2 and 4 and ask for number again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players must be between 2 and 4 and ask for number again</w:t>
            </w:r>
          </w:p>
        </w:tc>
      </w:tr>
      <w:tr w:rsidR="003D5B2C" w:rsidTr="003D5B2C">
        <w:tc>
          <w:tcPr>
            <w:tcW w:w="1143" w:type="dxa"/>
          </w:tcPr>
          <w:p w:rsidR="003D5B2C" w:rsidRDefault="003D5B2C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3D5B2C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Entering an invalid input for the number of players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Two, empty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invalid input and ask for number again</w:t>
            </w:r>
          </w:p>
        </w:tc>
        <w:tc>
          <w:tcPr>
            <w:tcW w:w="2254" w:type="dxa"/>
          </w:tcPr>
          <w:p w:rsidR="003D5B2C" w:rsidRDefault="00120BB4" w:rsidP="003D5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invalid input and ask for number again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value between 2 and 4 as the number of players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should be</w:t>
            </w:r>
            <w:r>
              <w:rPr>
                <w:sz w:val="24"/>
                <w:szCs w:val="24"/>
              </w:rPr>
              <w:t xml:space="preserve"> accepted and game should start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 and game start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a blank string as a player name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invalid input and ask for players name again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invalid input and ask for players name again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a valid player name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should be accepted and game should continue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accepted and game continue</w:t>
            </w:r>
            <w:r>
              <w:rPr>
                <w:sz w:val="24"/>
                <w:szCs w:val="24"/>
              </w:rPr>
              <w:t>d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between 2 players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2 should be bumped along in direction of arrow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2 moved 1 square in direction of arrow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the board roll</w:t>
            </w:r>
          </w:p>
        </w:tc>
        <w:tc>
          <w:tcPr>
            <w:tcW w:w="2254" w:type="dxa"/>
          </w:tcPr>
          <w:p w:rsidR="00120BB4" w:rsidRDefault="00B45AE8" w:rsidP="00B45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does not move and goes to next players turn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does not move and goes to next players turn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lands on cheese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should be given the option to shoot another player or roll again</w:t>
            </w:r>
          </w:p>
        </w:tc>
        <w:tc>
          <w:tcPr>
            <w:tcW w:w="2254" w:type="dxa"/>
          </w:tcPr>
          <w:p w:rsidR="00120BB4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giving the player the options is shown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 roll again on cheese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should receive another turn and move again</w:t>
            </w:r>
          </w:p>
        </w:tc>
        <w:tc>
          <w:tcPr>
            <w:tcW w:w="2254" w:type="dxa"/>
          </w:tcPr>
          <w:p w:rsidR="00120BB4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receives another turn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 shoot another player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chosen player should be sent to the bottom of the board</w:t>
            </w:r>
          </w:p>
        </w:tc>
        <w:tc>
          <w:tcPr>
            <w:tcW w:w="2254" w:type="dxa"/>
          </w:tcPr>
          <w:p w:rsidR="00120BB4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chosen player is sent to the bottom of the board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 to shoot themselves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you cannot shoot yourself and asked to pick a player again</w:t>
            </w:r>
          </w:p>
        </w:tc>
        <w:tc>
          <w:tcPr>
            <w:tcW w:w="2254" w:type="dxa"/>
          </w:tcPr>
          <w:p w:rsidR="00120BB4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is shown and player is asked to choose again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lands on win square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should stop tell the players who won and ask if they want to play again</w:t>
            </w:r>
          </w:p>
        </w:tc>
        <w:tc>
          <w:tcPr>
            <w:tcW w:w="2254" w:type="dxa"/>
          </w:tcPr>
          <w:p w:rsidR="00120BB4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stops and players are asked if they want to play again</w:t>
            </w:r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:rsidR="00120BB4" w:rsidRDefault="00B45AE8" w:rsidP="00B45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 to play again when they are asked if they want to play again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starts from beginning again</w:t>
            </w:r>
          </w:p>
        </w:tc>
        <w:tc>
          <w:tcPr>
            <w:tcW w:w="2254" w:type="dxa"/>
          </w:tcPr>
          <w:p w:rsidR="00120BB4" w:rsidRDefault="00646091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started from beginning </w:t>
            </w:r>
            <w:bookmarkStart w:id="0" w:name="_GoBack"/>
            <w:bookmarkEnd w:id="0"/>
          </w:p>
        </w:tc>
      </w:tr>
      <w:tr w:rsidR="00120BB4" w:rsidTr="003D5B2C">
        <w:tc>
          <w:tcPr>
            <w:tcW w:w="1143" w:type="dxa"/>
          </w:tcPr>
          <w:p w:rsidR="00120BB4" w:rsidRDefault="00120BB4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 to quit when asked if they want to play again</w:t>
            </w:r>
          </w:p>
        </w:tc>
        <w:tc>
          <w:tcPr>
            <w:tcW w:w="2254" w:type="dxa"/>
          </w:tcPr>
          <w:p w:rsidR="00120BB4" w:rsidRDefault="00B45AE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should quit</w:t>
            </w:r>
          </w:p>
        </w:tc>
        <w:tc>
          <w:tcPr>
            <w:tcW w:w="2254" w:type="dxa"/>
          </w:tcPr>
          <w:p w:rsidR="00120BB4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quitted</w:t>
            </w:r>
          </w:p>
        </w:tc>
      </w:tr>
      <w:tr w:rsidR="00FC0BA5" w:rsidTr="003D5B2C">
        <w:tc>
          <w:tcPr>
            <w:tcW w:w="1143" w:type="dxa"/>
          </w:tcPr>
          <w:p w:rsidR="00FC0BA5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:rsidR="00FC0BA5" w:rsidRDefault="00FC0BA5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inputs an invalid input when asked if they want to play again</w:t>
            </w:r>
          </w:p>
        </w:tc>
        <w:tc>
          <w:tcPr>
            <w:tcW w:w="2254" w:type="dxa"/>
          </w:tcPr>
          <w:p w:rsidR="00FC0BA5" w:rsidRDefault="00FC0BA5" w:rsidP="00CE3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saying invalid input and asked if they want to play again </w:t>
            </w:r>
          </w:p>
        </w:tc>
        <w:tc>
          <w:tcPr>
            <w:tcW w:w="2254" w:type="dxa"/>
          </w:tcPr>
          <w:p w:rsidR="00FC0BA5" w:rsidRDefault="00CE34B8" w:rsidP="00120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saying invalid input and player are asked to input again</w:t>
            </w:r>
          </w:p>
        </w:tc>
      </w:tr>
    </w:tbl>
    <w:p w:rsidR="003D5B2C" w:rsidRPr="003D5B2C" w:rsidRDefault="003D5B2C" w:rsidP="003D5B2C">
      <w:pPr>
        <w:spacing w:after="0"/>
        <w:rPr>
          <w:sz w:val="24"/>
          <w:szCs w:val="24"/>
        </w:rPr>
      </w:pPr>
    </w:p>
    <w:sectPr w:rsidR="003D5B2C" w:rsidRPr="003D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2C"/>
    <w:rsid w:val="00120BB4"/>
    <w:rsid w:val="003D5B2C"/>
    <w:rsid w:val="004D66DE"/>
    <w:rsid w:val="00646091"/>
    <w:rsid w:val="00B45AE8"/>
    <w:rsid w:val="00CE34B8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19DA-8789-48A6-B9C4-15732C34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67855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0FA44C6-ADCD-4146-81DF-7BFEBBB66FA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49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 Hoyle</dc:creator>
  <cp:keywords/>
  <dc:description/>
  <cp:lastModifiedBy>Jack M Hoyle</cp:lastModifiedBy>
  <cp:revision>2</cp:revision>
  <dcterms:created xsi:type="dcterms:W3CDTF">2013-12-09T13:26:00Z</dcterms:created>
  <dcterms:modified xsi:type="dcterms:W3CDTF">2013-12-09T14:27:00Z</dcterms:modified>
</cp:coreProperties>
</file>